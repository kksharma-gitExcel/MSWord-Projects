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20431696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14:paraId="66A04571" w14:textId="77777777" w:rsidR="00511019" w:rsidRDefault="007077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688D09" wp14:editId="63F7593A">
                    <wp:simplePos x="0" y="0"/>
                    <wp:positionH relativeFrom="column">
                      <wp:posOffset>933450</wp:posOffset>
                    </wp:positionH>
                    <wp:positionV relativeFrom="paragraph">
                      <wp:posOffset>-105410</wp:posOffset>
                    </wp:positionV>
                    <wp:extent cx="4305300" cy="161925"/>
                    <wp:effectExtent l="0" t="0" r="0" b="9525"/>
                    <wp:wrapNone/>
                    <wp:docPr id="2022903912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5300" cy="161925"/>
                            </a:xfrm>
                            <a:prstGeom prst="rect">
                              <a:avLst/>
                            </a:prstGeom>
                            <a:solidFill>
                              <a:srgbClr val="95D5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096035" id="Rectangle 3" o:spid="_x0000_s1026" style="position:absolute;margin-left:73.5pt;margin-top:-8.3pt;width:339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" fillcolor="#95d5b2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326E070" wp14:editId="257CDE6A">
                    <wp:simplePos x="0" y="0"/>
                    <wp:positionH relativeFrom="column">
                      <wp:posOffset>6133465</wp:posOffset>
                    </wp:positionH>
                    <wp:positionV relativeFrom="paragraph">
                      <wp:posOffset>-552450</wp:posOffset>
                    </wp:positionV>
                    <wp:extent cx="466725" cy="164592"/>
                    <wp:effectExtent l="0" t="0" r="9525" b="6985"/>
                    <wp:wrapNone/>
                    <wp:docPr id="1552961034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6725" cy="164592"/>
                            </a:xfrm>
                            <a:prstGeom prst="rect">
                              <a:avLst/>
                            </a:prstGeom>
                            <a:solidFill>
                              <a:srgbClr val="52B7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ACBCB4" id="Rectangle 3" o:spid="_x0000_s1026" style="position:absolute;margin-left:482.95pt;margin-top:-43.5pt;width:36.75pt;height:1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" fillcolor="#52b788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26D450D" wp14:editId="74FED491">
                    <wp:simplePos x="0" y="0"/>
                    <wp:positionH relativeFrom="column">
                      <wp:posOffset>3886200</wp:posOffset>
                    </wp:positionH>
                    <wp:positionV relativeFrom="paragraph">
                      <wp:posOffset>-552450</wp:posOffset>
                    </wp:positionV>
                    <wp:extent cx="2124075" cy="161925"/>
                    <wp:effectExtent l="0" t="0" r="9525" b="9525"/>
                    <wp:wrapNone/>
                    <wp:docPr id="1704014059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240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40916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9C5CDC" id="Rectangle 3" o:spid="_x0000_s1026" style="position:absolute;margin-left:306pt;margin-top:-43.5pt;width:167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" fillcolor="#40916c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F2DBE80" wp14:editId="48F23035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-333375</wp:posOffset>
                    </wp:positionV>
                    <wp:extent cx="2124075" cy="161925"/>
                    <wp:effectExtent l="0" t="0" r="9525" b="9525"/>
                    <wp:wrapNone/>
                    <wp:docPr id="244012521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240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1B43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EAB4341" id="Rectangle 3" o:spid="_x0000_s1026" style="position:absolute;margin-left:-5.25pt;margin-top:-26.25pt;width:167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" fillcolor="#1b4332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E3036E6" wp14:editId="6AB6E0A1">
                    <wp:simplePos x="0" y="0"/>
                    <wp:positionH relativeFrom="column">
                      <wp:posOffset>5362575</wp:posOffset>
                    </wp:positionH>
                    <wp:positionV relativeFrom="paragraph">
                      <wp:posOffset>-104775</wp:posOffset>
                    </wp:positionV>
                    <wp:extent cx="1209675" cy="161925"/>
                    <wp:effectExtent l="0" t="0" r="9525" b="9525"/>
                    <wp:wrapNone/>
                    <wp:docPr id="1766159857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96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B7E4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846C350" id="Rectangle 3" o:spid="_x0000_s1026" style="position:absolute;margin-left:422.25pt;margin-top:-8.25pt;width:95.25pt;height:1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" fillcolor="#b7e4c7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D480D8" wp14:editId="675F97B6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-104775</wp:posOffset>
                    </wp:positionV>
                    <wp:extent cx="1209675" cy="161925"/>
                    <wp:effectExtent l="0" t="0" r="9525" b="9525"/>
                    <wp:wrapNone/>
                    <wp:docPr id="1803027938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96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74C69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99644AD" id="Rectangle 3" o:spid="_x0000_s1026" style="position:absolute;margin-left:-30.75pt;margin-top:-8.25pt;width:95.25pt;height:1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" fillcolor="#74c69d" stroked="f" strokeweight="1pt"/>
                </w:pict>
              </mc:Fallback>
            </mc:AlternateContent>
          </w:r>
          <w:r w:rsidR="00596D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4C18A0" wp14:editId="5759A776">
                    <wp:simplePos x="0" y="0"/>
                    <wp:positionH relativeFrom="column">
                      <wp:posOffset>2200275</wp:posOffset>
                    </wp:positionH>
                    <wp:positionV relativeFrom="paragraph">
                      <wp:posOffset>-328930</wp:posOffset>
                    </wp:positionV>
                    <wp:extent cx="4305300" cy="161925"/>
                    <wp:effectExtent l="0" t="0" r="0" b="9525"/>
                    <wp:wrapNone/>
                    <wp:docPr id="1026250391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5300" cy="161925"/>
                            </a:xfrm>
                            <a:prstGeom prst="rect">
                              <a:avLst/>
                            </a:prstGeom>
                            <a:solidFill>
                              <a:srgbClr val="2D6A4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A41AB14" id="Rectangle 3" o:spid="_x0000_s1026" style="position:absolute;margin-left:173.25pt;margin-top:-25.9pt;width:339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" fillcolor="#2d6a4f" stroked="f" strokeweight="1pt"/>
                </w:pict>
              </mc:Fallback>
            </mc:AlternateContent>
          </w:r>
          <w:r w:rsidR="00596D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A44F1" wp14:editId="5EB39AAE">
                    <wp:simplePos x="0" y="0"/>
                    <wp:positionH relativeFrom="column">
                      <wp:posOffset>-504825</wp:posOffset>
                    </wp:positionH>
                    <wp:positionV relativeFrom="paragraph">
                      <wp:posOffset>-552450</wp:posOffset>
                    </wp:positionV>
                    <wp:extent cx="4305300" cy="161925"/>
                    <wp:effectExtent l="0" t="0" r="0" b="9525"/>
                    <wp:wrapNone/>
                    <wp:docPr id="448122467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5300" cy="161925"/>
                            </a:xfrm>
                            <a:prstGeom prst="rect">
                              <a:avLst/>
                            </a:prstGeom>
                            <a:solidFill>
                              <a:srgbClr val="081C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02C1C36" id="Rectangle 3" o:spid="_x0000_s1026" style="position:absolute;margin-left:-39.75pt;margin-top:-43.5pt;width:339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" fillcolor="#081c15" stroked="f" strokeweight="1pt"/>
                </w:pict>
              </mc:Fallback>
            </mc:AlternateContent>
          </w:r>
        </w:p>
        <w:tbl>
          <w:tblPr>
            <w:tblpPr w:leftFromText="187" w:rightFromText="187" w:vertAnchor="page" w:horzAnchor="margin" w:tblpY="219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5E11E8" w14:paraId="4668C41B" w14:textId="77777777" w:rsidTr="005E11E8">
            <w:sdt>
              <w:sdtPr>
                <w:rPr>
                  <w:rFonts w:ascii="Bahnschrift" w:hAnsi="Bahnschrift"/>
                  <w:b/>
                  <w:bCs/>
                  <w:color w:val="003300"/>
                  <w:sz w:val="36"/>
                  <w:szCs w:val="36"/>
                </w:rPr>
                <w:alias w:val="Company"/>
                <w:id w:val="13406915"/>
                <w:placeholder>
                  <w:docPart w:val="C01D406661D24B7B87DB14BFF104F6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7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94F431" w14:textId="77777777" w:rsidR="005E11E8" w:rsidRDefault="005E11E8" w:rsidP="005E11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511019">
                      <w:rPr>
                        <w:rFonts w:ascii="Bahnschrift" w:hAnsi="Bahnschrift"/>
                        <w:b/>
                        <w:bCs/>
                        <w:color w:val="003300"/>
                        <w:sz w:val="36"/>
                        <w:szCs w:val="36"/>
                      </w:rPr>
                      <w:t>Horizon Solutions</w:t>
                    </w:r>
                  </w:p>
                </w:tc>
              </w:sdtContent>
            </w:sdt>
          </w:tr>
          <w:tr w:rsidR="005E11E8" w14:paraId="50DD9439" w14:textId="77777777" w:rsidTr="005E11E8">
            <w:tc>
              <w:tcPr>
                <w:tcW w:w="7785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3300"/>
                    <w:sz w:val="88"/>
                    <w:szCs w:val="88"/>
                  </w:rPr>
                  <w:alias w:val="Title"/>
                  <w:id w:val="13406919"/>
                  <w:placeholder>
                    <w:docPart w:val="D3C05B83098D47B18FC049168C1C5C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382483" w14:textId="77777777" w:rsidR="005E11E8" w:rsidRDefault="005E11E8" w:rsidP="005E11E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1101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3300"/>
                        <w:sz w:val="88"/>
                        <w:szCs w:val="88"/>
                      </w:rPr>
                      <w:t>Daily Report Sheet</w:t>
                    </w:r>
                  </w:p>
                </w:sdtContent>
              </w:sdt>
            </w:tc>
          </w:tr>
          <w:tr w:rsidR="005E11E8" w14:paraId="215AD93F" w14:textId="77777777" w:rsidTr="005E11E8">
            <w:sdt>
              <w:sdtPr>
                <w:rPr>
                  <w:b/>
                  <w:bCs/>
                  <w:color w:val="52B788"/>
                  <w:sz w:val="28"/>
                  <w:szCs w:val="28"/>
                </w:rPr>
                <w:alias w:val="Subtitle"/>
                <w:id w:val="13406923"/>
                <w:placeholder>
                  <w:docPart w:val="C62B44CB457F4B41B43BDE74DE029B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8C385B" w14:textId="77777777" w:rsidR="005E11E8" w:rsidRDefault="005E11E8" w:rsidP="005E11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596D7D">
                      <w:rPr>
                        <w:b/>
                        <w:bCs/>
                        <w:color w:val="52B788"/>
                        <w:sz w:val="28"/>
                        <w:szCs w:val="28"/>
                      </w:rPr>
                      <w:t>Horizon Solutions – Daily Operations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9391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2714A" w14:paraId="075573E0" w14:textId="77777777" w:rsidTr="00B2714A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Bahnschrift" w:hAnsi="Bahnschrift"/>
                    <w:b/>
                    <w:bCs/>
                    <w:color w:val="003300"/>
                    <w:sz w:val="28"/>
                    <w:szCs w:val="28"/>
                  </w:rPr>
                  <w:alias w:val="Author"/>
                  <w:id w:val="13406928"/>
                  <w:placeholder>
                    <w:docPart w:val="49A394C76E9D4165B7439E52AE86242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54D05BA" w14:textId="77777777" w:rsidR="00B2714A" w:rsidRPr="005E11E8" w:rsidRDefault="00B2714A" w:rsidP="00B2714A">
                    <w:pPr>
                      <w:pStyle w:val="NoSpacing"/>
                      <w:rPr>
                        <w:rFonts w:ascii="Bahnschrift" w:hAnsi="Bahnschrift"/>
                        <w:b/>
                        <w:bCs/>
                        <w:color w:val="003300"/>
                        <w:sz w:val="28"/>
                        <w:szCs w:val="28"/>
                      </w:rPr>
                    </w:pPr>
                    <w:r w:rsidRPr="005E11E8">
                      <w:rPr>
                        <w:rFonts w:ascii="Bahnschrift" w:hAnsi="Bahnschrift"/>
                        <w:b/>
                        <w:bCs/>
                        <w:color w:val="003300"/>
                        <w:sz w:val="28"/>
                        <w:szCs w:val="28"/>
                      </w:rPr>
                      <w:t>Kuldeep Kumar Sharma</w:t>
                    </w:r>
                  </w:p>
                </w:sdtContent>
              </w:sdt>
              <w:sdt>
                <w:sdtPr>
                  <w:rPr>
                    <w:rFonts w:ascii="Bahnschrift" w:hAnsi="Bahnschrift"/>
                    <w:b/>
                    <w:bCs/>
                    <w:color w:val="003300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935729AF7894327B969887620844BA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7-20T00:00:00Z">
                    <w:dateFormat w:val="dd/MM/yyyy"/>
                    <w:lid w:val="en-GB"/>
                    <w:storeMappedDataAs w:val="dateTime"/>
                    <w:calendar w:val="gregorian"/>
                  </w:date>
                </w:sdtPr>
                <w:sdtContent>
                  <w:p w14:paraId="66E1811E" w14:textId="77777777" w:rsidR="00B2714A" w:rsidRPr="005E11E8" w:rsidRDefault="00B2714A" w:rsidP="00B2714A">
                    <w:pPr>
                      <w:pStyle w:val="NoSpacing"/>
                      <w:rPr>
                        <w:rFonts w:ascii="Bahnschrift" w:hAnsi="Bahnschrift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Bahnschrift" w:hAnsi="Bahnschrift"/>
                        <w:b/>
                        <w:bCs/>
                        <w:color w:val="003300"/>
                        <w:sz w:val="28"/>
                        <w:szCs w:val="28"/>
                        <w:lang w:val="en-GB"/>
                      </w:rPr>
                      <w:t>20/07/2025</w:t>
                    </w:r>
                  </w:p>
                </w:sdtContent>
              </w:sdt>
              <w:p w14:paraId="74233FDA" w14:textId="77777777" w:rsidR="00B2714A" w:rsidRDefault="00B2714A" w:rsidP="00B2714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44B1E94" w14:textId="77777777" w:rsidR="00511019" w:rsidRDefault="003B7FD4">
          <w:pPr>
            <w:rPr>
              <w:b/>
              <w:bCs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B41E9D7" wp14:editId="1AB4B4C6">
                    <wp:simplePos x="0" y="0"/>
                    <wp:positionH relativeFrom="column">
                      <wp:posOffset>6133465</wp:posOffset>
                    </wp:positionH>
                    <wp:positionV relativeFrom="paragraph">
                      <wp:posOffset>8829675</wp:posOffset>
                    </wp:positionV>
                    <wp:extent cx="466725" cy="164465"/>
                    <wp:effectExtent l="0" t="0" r="9525" b="6985"/>
                    <wp:wrapNone/>
                    <wp:docPr id="1830441194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6725" cy="164465"/>
                            </a:xfrm>
                            <a:prstGeom prst="rect">
                              <a:avLst/>
                            </a:prstGeom>
                            <a:solidFill>
                              <a:srgbClr val="52B7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44C75F" id="Rectangle 3" o:spid="_x0000_s1026" style="position:absolute;margin-left:482.95pt;margin-top:695.25pt;width:36.75pt;height:1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" fillcolor="#52b788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187D757" wp14:editId="735CDC0D">
                    <wp:simplePos x="0" y="0"/>
                    <wp:positionH relativeFrom="column">
                      <wp:posOffset>3886200</wp:posOffset>
                    </wp:positionH>
                    <wp:positionV relativeFrom="paragraph">
                      <wp:posOffset>8829675</wp:posOffset>
                    </wp:positionV>
                    <wp:extent cx="2124075" cy="161925"/>
                    <wp:effectExtent l="0" t="0" r="9525" b="9525"/>
                    <wp:wrapNone/>
                    <wp:docPr id="577665406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240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40916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34FD8D" id="Rectangle 3" o:spid="_x0000_s1026" style="position:absolute;margin-left:306pt;margin-top:695.25pt;width:167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" fillcolor="#40916c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4C72C872" wp14:editId="6A80A2A4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9048750</wp:posOffset>
                    </wp:positionV>
                    <wp:extent cx="2124075" cy="161925"/>
                    <wp:effectExtent l="0" t="0" r="9525" b="9525"/>
                    <wp:wrapNone/>
                    <wp:docPr id="904995386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240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1B433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DD303F" id="Rectangle 3" o:spid="_x0000_s1026" style="position:absolute;margin-left:-5.25pt;margin-top:712.5pt;width:167.2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" fillcolor="#1b4332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3EC56A0" wp14:editId="7CC42B49">
                    <wp:simplePos x="0" y="0"/>
                    <wp:positionH relativeFrom="column">
                      <wp:posOffset>5362575</wp:posOffset>
                    </wp:positionH>
                    <wp:positionV relativeFrom="paragraph">
                      <wp:posOffset>9277350</wp:posOffset>
                    </wp:positionV>
                    <wp:extent cx="1209675" cy="161925"/>
                    <wp:effectExtent l="0" t="0" r="9525" b="9525"/>
                    <wp:wrapNone/>
                    <wp:docPr id="389054072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96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B7E4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930395B" id="Rectangle 3" o:spid="_x0000_s1026" style="position:absolute;margin-left:422.25pt;margin-top:730.5pt;width:95.25pt;height:1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" fillcolor="#b7e4c7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0CBD96B2" wp14:editId="604AD1DA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9277350</wp:posOffset>
                    </wp:positionV>
                    <wp:extent cx="1209675" cy="161925"/>
                    <wp:effectExtent l="0" t="0" r="9525" b="9525"/>
                    <wp:wrapNone/>
                    <wp:docPr id="335648872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9675" cy="161925"/>
                            </a:xfrm>
                            <a:prstGeom prst="rect">
                              <a:avLst/>
                            </a:prstGeom>
                            <a:solidFill>
                              <a:srgbClr val="74C69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79E990C8" id="Rectangle 3" o:spid="_x0000_s1026" style="position:absolute;margin-left:-30.75pt;margin-top:730.5pt;width:95.25pt;height:12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" fillcolor="#74c69d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16171F6" wp14:editId="025DB513">
                    <wp:simplePos x="0" y="0"/>
                    <wp:positionH relativeFrom="column">
                      <wp:posOffset>933450</wp:posOffset>
                    </wp:positionH>
                    <wp:positionV relativeFrom="paragraph">
                      <wp:posOffset>9276715</wp:posOffset>
                    </wp:positionV>
                    <wp:extent cx="4305300" cy="161925"/>
                    <wp:effectExtent l="0" t="0" r="0" b="9525"/>
                    <wp:wrapNone/>
                    <wp:docPr id="1025789930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5300" cy="161925"/>
                            </a:xfrm>
                            <a:prstGeom prst="rect">
                              <a:avLst/>
                            </a:prstGeom>
                            <a:solidFill>
                              <a:srgbClr val="95D5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9B736B2" id="Rectangle 3" o:spid="_x0000_s1026" style="position:absolute;margin-left:73.5pt;margin-top:730.45pt;width:339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" fillcolor="#95d5b2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FF8510C" wp14:editId="544A2D93">
                    <wp:simplePos x="0" y="0"/>
                    <wp:positionH relativeFrom="column">
                      <wp:posOffset>2200275</wp:posOffset>
                    </wp:positionH>
                    <wp:positionV relativeFrom="paragraph">
                      <wp:posOffset>9053195</wp:posOffset>
                    </wp:positionV>
                    <wp:extent cx="4305300" cy="161925"/>
                    <wp:effectExtent l="0" t="0" r="0" b="9525"/>
                    <wp:wrapNone/>
                    <wp:docPr id="1957380157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5300" cy="161925"/>
                            </a:xfrm>
                            <a:prstGeom prst="rect">
                              <a:avLst/>
                            </a:prstGeom>
                            <a:solidFill>
                              <a:srgbClr val="2D6A4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0964E42" id="Rectangle 3" o:spid="_x0000_s1026" style="position:absolute;margin-left:173.25pt;margin-top:712.85pt;width:339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" fillcolor="#2d6a4f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CC346AE" wp14:editId="2A7B58BB">
                    <wp:simplePos x="0" y="0"/>
                    <wp:positionH relativeFrom="column">
                      <wp:posOffset>-504825</wp:posOffset>
                    </wp:positionH>
                    <wp:positionV relativeFrom="paragraph">
                      <wp:posOffset>8829675</wp:posOffset>
                    </wp:positionV>
                    <wp:extent cx="4305300" cy="161925"/>
                    <wp:effectExtent l="0" t="0" r="0" b="9525"/>
                    <wp:wrapNone/>
                    <wp:docPr id="236101641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05300" cy="161925"/>
                            </a:xfrm>
                            <a:prstGeom prst="rect">
                              <a:avLst/>
                            </a:prstGeom>
                            <a:solidFill>
                              <a:srgbClr val="081C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3ABEAF" id="Rectangle 3" o:spid="_x0000_s1026" style="position:absolute;margin-left:-39.75pt;margin-top:695.25pt;width:339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" fillcolor="#081c15" stroked="f" strokeweight="1pt"/>
                </w:pict>
              </mc:Fallback>
            </mc:AlternateContent>
          </w:r>
          <w:r w:rsidR="005E11E8">
            <w:rPr>
              <w:b/>
              <w:bCs/>
              <w:noProof/>
              <w:lang w:val="en-US"/>
            </w:rPr>
            <w:drawing>
              <wp:anchor distT="0" distB="0" distL="114300" distR="114300" simplePos="0" relativeHeight="251674624" behindDoc="0" locked="0" layoutInCell="1" allowOverlap="1" wp14:anchorId="5907B767" wp14:editId="1813D079">
                <wp:simplePos x="0" y="0"/>
                <wp:positionH relativeFrom="column">
                  <wp:posOffset>3496251</wp:posOffset>
                </wp:positionH>
                <wp:positionV relativeFrom="paragraph">
                  <wp:posOffset>1760855</wp:posOffset>
                </wp:positionV>
                <wp:extent cx="3105150" cy="1878044"/>
                <wp:effectExtent l="38100" t="38100" r="38100" b="46355"/>
                <wp:wrapNone/>
                <wp:docPr id="28857048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570482" name="Picture 28857048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1878044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81C15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11019">
            <w:rPr>
              <w:b/>
              <w:bCs/>
              <w:lang w:val="en-US"/>
            </w:rPr>
            <w:br w:type="page"/>
          </w:r>
        </w:p>
      </w:sdtContent>
    </w:sdt>
    <w:p w14:paraId="00E11B8A" w14:textId="77777777" w:rsidR="00DA74BC" w:rsidRDefault="00F15F25">
      <w:r w:rsidRPr="00DA74BC">
        <w:rPr>
          <w:b/>
          <w:bCs/>
          <w:lang w:val="en-US"/>
        </w:rPr>
        <w:lastRenderedPageBreak/>
        <w:t>Report Date</w:t>
      </w:r>
      <w:r>
        <w:rPr>
          <w:lang w:val="en-US"/>
        </w:rPr>
        <w:t xml:space="preserve">: </w:t>
      </w:r>
      <w:r>
        <w:t>20 July 2025</w:t>
      </w:r>
      <w:r>
        <w:br/>
      </w:r>
      <w:r w:rsidRPr="00DA74BC">
        <w:rPr>
          <w:b/>
          <w:bCs/>
        </w:rPr>
        <w:t>Time Prepared</w:t>
      </w:r>
      <w:r>
        <w:t>: 6.18 PM</w:t>
      </w:r>
      <w:r>
        <w:br/>
      </w:r>
      <w:r w:rsidRPr="00DA74BC">
        <w:rPr>
          <w:b/>
          <w:bCs/>
        </w:rPr>
        <w:t>Department</w:t>
      </w:r>
      <w:r>
        <w:t xml:space="preserve">: </w:t>
      </w:r>
      <w:r w:rsidR="00DA74BC" w:rsidRPr="00DA74BC">
        <w:t>Project Management Office</w:t>
      </w:r>
      <w:r>
        <w:br/>
      </w:r>
      <w:r w:rsidRPr="00DA74BC">
        <w:rPr>
          <w:b/>
          <w:bCs/>
        </w:rPr>
        <w:t>Prepared By</w:t>
      </w:r>
      <w:r>
        <w:t>:</w:t>
      </w:r>
      <w:r w:rsidR="00DA74BC">
        <w:t xml:space="preserve"> Kuldeep</w:t>
      </w:r>
      <w:r>
        <w:br/>
      </w:r>
      <w:r w:rsidRPr="00DA74BC">
        <w:rPr>
          <w:b/>
          <w:bCs/>
        </w:rPr>
        <w:t>Supervisor</w:t>
      </w:r>
      <w:r>
        <w:t>:</w:t>
      </w:r>
      <w:r w:rsidR="00DA74BC">
        <w:t xml:space="preserve"> Shiva Sharma</w:t>
      </w:r>
    </w:p>
    <w:p w14:paraId="56EA35B4" w14:textId="77777777" w:rsidR="00DA74BC" w:rsidRDefault="00062806" w:rsidP="00062806">
      <w:pPr>
        <w:pStyle w:val="Heading1"/>
        <w:rPr>
          <w:b/>
          <w:bCs/>
        </w:rPr>
      </w:pPr>
      <w:r w:rsidRPr="00982AA1">
        <w:rPr>
          <w:b/>
          <w:bCs/>
          <w:color w:val="344E41"/>
        </w:rPr>
        <w:t>Tasks Completed</w:t>
      </w:r>
      <w:r w:rsidR="001970E4">
        <w:rPr>
          <w:b/>
          <w:bCs/>
        </w:rPr>
        <w:t>:</w:t>
      </w:r>
    </w:p>
    <w:p w14:paraId="721B198C" w14:textId="77777777" w:rsidR="00730ACE" w:rsidRPr="00730ACE" w:rsidRDefault="00730ACE" w:rsidP="00730ACE">
      <w:pPr>
        <w:pStyle w:val="Caption"/>
        <w:keepNext/>
        <w:rPr>
          <w:b/>
          <w:bCs/>
          <w:sz w:val="20"/>
          <w:szCs w:val="20"/>
        </w:rPr>
      </w:pPr>
      <w:r w:rsidRPr="00730ACE">
        <w:rPr>
          <w:b/>
          <w:bCs/>
          <w:sz w:val="20"/>
          <w:szCs w:val="20"/>
        </w:rPr>
        <w:t xml:space="preserve">Table </w:t>
      </w:r>
      <w:r w:rsidRPr="00730ACE">
        <w:rPr>
          <w:b/>
          <w:bCs/>
          <w:sz w:val="20"/>
          <w:szCs w:val="20"/>
        </w:rPr>
        <w:fldChar w:fldCharType="begin"/>
      </w:r>
      <w:r w:rsidRPr="00730ACE">
        <w:rPr>
          <w:b/>
          <w:bCs/>
          <w:sz w:val="20"/>
          <w:szCs w:val="20"/>
        </w:rPr>
        <w:instrText xml:space="preserve"> SEQ Table \* ARABIC </w:instrText>
      </w:r>
      <w:r w:rsidRPr="00730ACE">
        <w:rPr>
          <w:b/>
          <w:bCs/>
          <w:sz w:val="20"/>
          <w:szCs w:val="20"/>
        </w:rPr>
        <w:fldChar w:fldCharType="separate"/>
      </w:r>
      <w:r w:rsidR="00490C05">
        <w:rPr>
          <w:b/>
          <w:bCs/>
          <w:noProof/>
          <w:sz w:val="20"/>
          <w:szCs w:val="20"/>
        </w:rPr>
        <w:t>1</w:t>
      </w:r>
      <w:r w:rsidRPr="00730ACE">
        <w:rPr>
          <w:b/>
          <w:bCs/>
          <w:sz w:val="20"/>
          <w:szCs w:val="20"/>
        </w:rPr>
        <w:fldChar w:fldCharType="end"/>
      </w:r>
      <w:r w:rsidRPr="00730ACE">
        <w:rPr>
          <w:b/>
          <w:bCs/>
          <w:sz w:val="20"/>
          <w:szCs w:val="20"/>
          <w:lang w:val="en-US"/>
        </w:rPr>
        <w:t>Task Completed</w:t>
      </w: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3600"/>
        <w:gridCol w:w="2173"/>
        <w:gridCol w:w="1260"/>
      </w:tblGrid>
      <w:tr w:rsidR="00982AA1" w:rsidRPr="00982AA1" w14:paraId="2F78E9EC" w14:textId="77777777" w:rsidTr="00982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5B2"/>
          </w:tcPr>
          <w:p w14:paraId="14B00F64" w14:textId="77777777" w:rsidR="00062806" w:rsidRPr="00982AA1" w:rsidRDefault="00062806" w:rsidP="00062806">
            <w:pPr>
              <w:jc w:val="center"/>
              <w:rPr>
                <w:rFonts w:ascii="Bahnschrift" w:hAnsi="Bahnschrift"/>
                <w:color w:val="000000" w:themeColor="text1"/>
              </w:rPr>
            </w:pPr>
            <w:r w:rsidRPr="00982AA1">
              <w:rPr>
                <w:rFonts w:ascii="Bahnschrift" w:hAnsi="Bahnschrift"/>
                <w:color w:val="000000" w:themeColor="text1"/>
              </w:rPr>
              <w:t>Task No.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5B2"/>
          </w:tcPr>
          <w:p w14:paraId="414B28CC" w14:textId="77777777" w:rsidR="00062806" w:rsidRPr="00982AA1" w:rsidRDefault="00062806" w:rsidP="00062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982AA1">
              <w:rPr>
                <w:rFonts w:ascii="Bahnschrift" w:hAnsi="Bahnschrift"/>
                <w:color w:val="000000" w:themeColor="text1"/>
              </w:rPr>
              <w:t>Description</w:t>
            </w:r>
          </w:p>
        </w:tc>
        <w:tc>
          <w:tcPr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5B2"/>
          </w:tcPr>
          <w:p w14:paraId="7B690029" w14:textId="77777777" w:rsidR="00062806" w:rsidRPr="00982AA1" w:rsidRDefault="00062806" w:rsidP="00062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982AA1">
              <w:rPr>
                <w:rFonts w:ascii="Bahnschrift" w:hAnsi="Bahnschrift"/>
                <w:color w:val="000000" w:themeColor="text1"/>
              </w:rPr>
              <w:t>Time Spent (Hours)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5B2"/>
          </w:tcPr>
          <w:p w14:paraId="06380DDF" w14:textId="77777777" w:rsidR="00062806" w:rsidRPr="00982AA1" w:rsidRDefault="00062806" w:rsidP="00062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982AA1">
              <w:rPr>
                <w:rFonts w:ascii="Bahnschrift" w:hAnsi="Bahnschrift"/>
                <w:color w:val="000000" w:themeColor="text1"/>
              </w:rPr>
              <w:t>Status</w:t>
            </w:r>
          </w:p>
        </w:tc>
      </w:tr>
      <w:tr w:rsidR="00062806" w14:paraId="54B5A1B7" w14:textId="77777777" w:rsidTr="0098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CB2C844" w14:textId="77777777" w:rsidR="00062806" w:rsidRDefault="00486D42" w:rsidP="001970E4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14:paraId="01B9C820" w14:textId="77777777" w:rsidR="00062806" w:rsidRDefault="00486D42" w:rsidP="0019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Client Database</w:t>
            </w:r>
          </w:p>
        </w:tc>
        <w:tc>
          <w:tcPr>
            <w:tcW w:w="2173" w:type="dxa"/>
          </w:tcPr>
          <w:p w14:paraId="4F3F2AEC" w14:textId="77777777" w:rsidR="00062806" w:rsidRDefault="00486D42" w:rsidP="001970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260" w:type="dxa"/>
          </w:tcPr>
          <w:p w14:paraId="455E7B86" w14:textId="77777777" w:rsidR="00062806" w:rsidRDefault="00486D42" w:rsidP="0019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062806" w14:paraId="54F117E5" w14:textId="77777777" w:rsidTr="00982AA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709C1BF" w14:textId="77777777" w:rsidR="00062806" w:rsidRDefault="00486D42" w:rsidP="001970E4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14:paraId="2C5A952E" w14:textId="77777777" w:rsidR="00062806" w:rsidRDefault="00486D42" w:rsidP="0019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Sales Report</w:t>
            </w:r>
          </w:p>
        </w:tc>
        <w:tc>
          <w:tcPr>
            <w:tcW w:w="2173" w:type="dxa"/>
          </w:tcPr>
          <w:p w14:paraId="2A19C28E" w14:textId="77777777" w:rsidR="00062806" w:rsidRDefault="00486D42" w:rsidP="001970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60" w:type="dxa"/>
            <w:shd w:val="clear" w:color="auto" w:fill="FFD966" w:themeFill="accent4" w:themeFillTint="99"/>
          </w:tcPr>
          <w:p w14:paraId="394987F2" w14:textId="77777777" w:rsidR="00062806" w:rsidRDefault="00486D42" w:rsidP="0019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062806" w14:paraId="2CD99DBC" w14:textId="77777777" w:rsidTr="0098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02E82E2" w14:textId="77777777" w:rsidR="00062806" w:rsidRDefault="00486D42" w:rsidP="001970E4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14:paraId="535FF802" w14:textId="77777777" w:rsidR="00062806" w:rsidRDefault="00486D42" w:rsidP="0019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Team Meeting</w:t>
            </w:r>
          </w:p>
        </w:tc>
        <w:tc>
          <w:tcPr>
            <w:tcW w:w="2173" w:type="dxa"/>
          </w:tcPr>
          <w:p w14:paraId="23BA51C0" w14:textId="77777777" w:rsidR="00062806" w:rsidRDefault="00486D42" w:rsidP="001970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260" w:type="dxa"/>
          </w:tcPr>
          <w:p w14:paraId="3DDEF13E" w14:textId="77777777" w:rsidR="00062806" w:rsidRDefault="00486D42" w:rsidP="0019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062806" w14:paraId="52B2FAB0" w14:textId="77777777" w:rsidTr="00982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384F057" w14:textId="77777777" w:rsidR="00062806" w:rsidRDefault="00486D42" w:rsidP="001970E4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14:paraId="0E05188B" w14:textId="77777777" w:rsidR="00062806" w:rsidRDefault="00486D42" w:rsidP="0019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Inventory Levels</w:t>
            </w:r>
          </w:p>
        </w:tc>
        <w:tc>
          <w:tcPr>
            <w:tcW w:w="2173" w:type="dxa"/>
          </w:tcPr>
          <w:p w14:paraId="748B454A" w14:textId="77777777" w:rsidR="00062806" w:rsidRDefault="00486D42" w:rsidP="001970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260" w:type="dxa"/>
          </w:tcPr>
          <w:p w14:paraId="1DEE1BF3" w14:textId="77777777" w:rsidR="00062806" w:rsidRDefault="00486D42" w:rsidP="0019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062806" w14:paraId="59597C47" w14:textId="77777777" w:rsidTr="0098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74821BB" w14:textId="77777777" w:rsidR="00062806" w:rsidRDefault="00486D42" w:rsidP="001970E4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14:paraId="6542DD12" w14:textId="77777777" w:rsidR="00062806" w:rsidRDefault="00486D42" w:rsidP="00197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 to Client Emails</w:t>
            </w:r>
          </w:p>
        </w:tc>
        <w:tc>
          <w:tcPr>
            <w:tcW w:w="2173" w:type="dxa"/>
          </w:tcPr>
          <w:p w14:paraId="5127E915" w14:textId="77777777" w:rsidR="00062806" w:rsidRDefault="00486D42" w:rsidP="001970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60" w:type="dxa"/>
          </w:tcPr>
          <w:p w14:paraId="0325B9E7" w14:textId="77777777" w:rsidR="00062806" w:rsidRDefault="00486D42" w:rsidP="0019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062806" w14:paraId="182C7264" w14:textId="77777777" w:rsidTr="00982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90193D3" w14:textId="77777777" w:rsidR="00062806" w:rsidRDefault="00486D42" w:rsidP="001970E4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14:paraId="2C90E2F1" w14:textId="77777777" w:rsidR="00062806" w:rsidRDefault="00486D42" w:rsidP="00197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Vendor Call</w:t>
            </w:r>
          </w:p>
        </w:tc>
        <w:tc>
          <w:tcPr>
            <w:tcW w:w="2173" w:type="dxa"/>
          </w:tcPr>
          <w:p w14:paraId="4D5EF07F" w14:textId="77777777" w:rsidR="00062806" w:rsidRDefault="00486D42" w:rsidP="001970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60" w:type="dxa"/>
            <w:shd w:val="clear" w:color="auto" w:fill="FFD966" w:themeFill="accent4" w:themeFillTint="99"/>
          </w:tcPr>
          <w:p w14:paraId="4E3D13C6" w14:textId="77777777" w:rsidR="00062806" w:rsidRDefault="00486D42" w:rsidP="001970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</w:t>
            </w:r>
          </w:p>
        </w:tc>
      </w:tr>
      <w:tr w:rsidR="006279F6" w14:paraId="209B7748" w14:textId="77777777" w:rsidTr="00096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  <w:gridSpan w:val="2"/>
          </w:tcPr>
          <w:p w14:paraId="7C2D2989" w14:textId="77777777" w:rsidR="006279F6" w:rsidRDefault="006279F6" w:rsidP="006279F6">
            <w:pPr>
              <w:jc w:val="right"/>
            </w:pPr>
            <w:r>
              <w:t>Total Hours:</w:t>
            </w:r>
          </w:p>
        </w:tc>
        <w:tc>
          <w:tcPr>
            <w:tcW w:w="2173" w:type="dxa"/>
          </w:tcPr>
          <w:p w14:paraId="6B9F6A59" w14:textId="77777777" w:rsidR="006279F6" w:rsidRDefault="00870907" w:rsidP="001970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>.0</w:t>
            </w:r>
          </w:p>
        </w:tc>
        <w:tc>
          <w:tcPr>
            <w:tcW w:w="1260" w:type="dxa"/>
            <w:shd w:val="clear" w:color="auto" w:fill="E2EFD9"/>
          </w:tcPr>
          <w:p w14:paraId="5DBFC2A7" w14:textId="77777777" w:rsidR="006279F6" w:rsidRDefault="006279F6" w:rsidP="00197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3BCD3E" w14:textId="77777777" w:rsidR="00870907" w:rsidRDefault="00870907" w:rsidP="00870907">
      <w:pPr>
        <w:pStyle w:val="Heading1"/>
        <w:rPr>
          <w:b/>
          <w:bCs/>
          <w:color w:val="344E41"/>
        </w:rPr>
      </w:pPr>
      <w:r w:rsidRPr="00870907">
        <w:rPr>
          <w:b/>
          <w:bCs/>
          <w:color w:val="344E41"/>
        </w:rPr>
        <w:t>Issue</w:t>
      </w:r>
      <w:r>
        <w:rPr>
          <w:b/>
          <w:bCs/>
          <w:color w:val="344E41"/>
        </w:rPr>
        <w:t>s</w:t>
      </w:r>
      <w:r w:rsidRPr="00870907">
        <w:rPr>
          <w:b/>
          <w:bCs/>
          <w:color w:val="344E41"/>
        </w:rPr>
        <w:t xml:space="preserve"> Encountered</w:t>
      </w:r>
      <w:r>
        <w:rPr>
          <w:b/>
          <w:bCs/>
          <w:color w:val="344E41"/>
        </w:rPr>
        <w:t>:</w:t>
      </w:r>
    </w:p>
    <w:p w14:paraId="1C3D6CF6" w14:textId="77777777" w:rsidR="00870907" w:rsidRDefault="00A66A5F" w:rsidP="00A66A5F">
      <w:pPr>
        <w:pStyle w:val="ListParagraph"/>
        <w:numPr>
          <w:ilvl w:val="0"/>
          <w:numId w:val="1"/>
        </w:numPr>
        <w:spacing w:line="360" w:lineRule="auto"/>
      </w:pPr>
      <w:r w:rsidRPr="00A66A5F">
        <w:t>Client database software crashed at 2:00 PM; IT team notified.</w:t>
      </w:r>
    </w:p>
    <w:p w14:paraId="7B89DE00" w14:textId="77777777" w:rsidR="00A66A5F" w:rsidRDefault="00A66A5F" w:rsidP="00A66A5F">
      <w:pPr>
        <w:pStyle w:val="ListParagraph"/>
        <w:numPr>
          <w:ilvl w:val="0"/>
          <w:numId w:val="1"/>
        </w:numPr>
        <w:spacing w:line="360" w:lineRule="auto"/>
      </w:pPr>
      <w:r w:rsidRPr="00A66A5F">
        <w:t>Delay in receiving inventory data from warehouse.</w:t>
      </w:r>
    </w:p>
    <w:p w14:paraId="73168E86" w14:textId="77777777" w:rsidR="00A66A5F" w:rsidRDefault="00A66A5F" w:rsidP="00A66A5F">
      <w:pPr>
        <w:pStyle w:val="ListParagraph"/>
        <w:numPr>
          <w:ilvl w:val="0"/>
          <w:numId w:val="1"/>
        </w:numPr>
        <w:spacing w:line="360" w:lineRule="auto"/>
      </w:pPr>
      <w:r w:rsidRPr="00A66A5F">
        <w:t>Limited availability of team members for meeting scheduling.</w:t>
      </w:r>
    </w:p>
    <w:p w14:paraId="43669381" w14:textId="77777777" w:rsidR="00A66A5F" w:rsidRDefault="00B2714A" w:rsidP="00A66A5F">
      <w:pPr>
        <w:pStyle w:val="Heading1"/>
        <w:rPr>
          <w:b/>
          <w:bCs/>
          <w:color w:val="344E41"/>
        </w:rPr>
      </w:pPr>
      <w:r>
        <w:rPr>
          <w:b/>
          <w:bCs/>
          <w:color w:val="344E41"/>
        </w:rPr>
        <w:t>F</w:t>
      </w:r>
      <w:r w:rsidR="00A66A5F" w:rsidRPr="007012E4">
        <w:rPr>
          <w:b/>
          <w:bCs/>
          <w:color w:val="344E41"/>
        </w:rPr>
        <w:t>ollow-up Actions:</w:t>
      </w:r>
    </w:p>
    <w:p w14:paraId="51359A33" w14:textId="77777777" w:rsidR="00730ACE" w:rsidRPr="00730ACE" w:rsidRDefault="00730ACE" w:rsidP="00730ACE">
      <w:pPr>
        <w:pStyle w:val="Caption"/>
        <w:keepNext/>
        <w:rPr>
          <w:b/>
          <w:bCs/>
          <w:sz w:val="20"/>
          <w:szCs w:val="20"/>
          <w:lang w:val="en-US"/>
        </w:rPr>
      </w:pPr>
      <w:r w:rsidRPr="00730ACE">
        <w:rPr>
          <w:b/>
          <w:bCs/>
          <w:sz w:val="20"/>
          <w:szCs w:val="20"/>
          <w:lang w:val="en-US"/>
        </w:rPr>
        <w:t xml:space="preserve">Table </w:t>
      </w:r>
      <w:r w:rsidRPr="00730ACE">
        <w:rPr>
          <w:b/>
          <w:bCs/>
          <w:sz w:val="20"/>
          <w:szCs w:val="20"/>
          <w:lang w:val="en-US"/>
        </w:rPr>
        <w:fldChar w:fldCharType="begin"/>
      </w:r>
      <w:r w:rsidRPr="00730ACE">
        <w:rPr>
          <w:b/>
          <w:bCs/>
          <w:sz w:val="20"/>
          <w:szCs w:val="20"/>
          <w:lang w:val="en-US"/>
        </w:rPr>
        <w:instrText xml:space="preserve"> SEQ Table \* ARABIC </w:instrText>
      </w:r>
      <w:r w:rsidRPr="00730ACE">
        <w:rPr>
          <w:b/>
          <w:bCs/>
          <w:sz w:val="20"/>
          <w:szCs w:val="20"/>
          <w:lang w:val="en-US"/>
        </w:rPr>
        <w:fldChar w:fldCharType="separate"/>
      </w:r>
      <w:r w:rsidR="00490C05">
        <w:rPr>
          <w:b/>
          <w:bCs/>
          <w:noProof/>
          <w:sz w:val="20"/>
          <w:szCs w:val="20"/>
          <w:lang w:val="en-US"/>
        </w:rPr>
        <w:t>2</w:t>
      </w:r>
      <w:r w:rsidRPr="00730ACE">
        <w:rPr>
          <w:b/>
          <w:bCs/>
          <w:sz w:val="20"/>
          <w:szCs w:val="20"/>
          <w:lang w:val="en-US"/>
        </w:rPr>
        <w:fldChar w:fldCharType="end"/>
      </w:r>
      <w:r w:rsidRPr="00730ACE">
        <w:rPr>
          <w:b/>
          <w:bCs/>
          <w:sz w:val="20"/>
          <w:szCs w:val="20"/>
          <w:lang w:val="en-US"/>
        </w:rPr>
        <w:t xml:space="preserve"> Follow-Up Actions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775"/>
        <w:gridCol w:w="2715"/>
        <w:gridCol w:w="2325"/>
      </w:tblGrid>
      <w:tr w:rsidR="00C76C18" w:rsidRPr="00C76C18" w14:paraId="7A816CCA" w14:textId="77777777" w:rsidTr="00C7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95D5B2"/>
          </w:tcPr>
          <w:p w14:paraId="1069644E" w14:textId="77777777" w:rsidR="007012E4" w:rsidRPr="00C76C18" w:rsidRDefault="007012E4" w:rsidP="00396E15">
            <w:pPr>
              <w:jc w:val="both"/>
              <w:rPr>
                <w:rFonts w:ascii="Bahnschrift" w:hAnsi="Bahnschrift"/>
                <w:color w:val="000000" w:themeColor="text1"/>
              </w:rPr>
            </w:pPr>
            <w:r w:rsidRPr="00C76C18">
              <w:rPr>
                <w:rFonts w:ascii="Bahnschrift" w:hAnsi="Bahnschrift"/>
                <w:color w:val="000000" w:themeColor="text1"/>
              </w:rPr>
              <w:t>Actions</w:t>
            </w:r>
          </w:p>
        </w:tc>
        <w:tc>
          <w:tcPr>
            <w:tcW w:w="2715" w:type="dxa"/>
            <w:shd w:val="clear" w:color="auto" w:fill="95D5B2"/>
          </w:tcPr>
          <w:p w14:paraId="3639CCA5" w14:textId="77777777" w:rsidR="007012E4" w:rsidRPr="00C76C18" w:rsidRDefault="007012E4" w:rsidP="00396E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C76C18">
              <w:rPr>
                <w:rFonts w:ascii="Bahnschrift" w:hAnsi="Bahnschrift"/>
                <w:color w:val="000000" w:themeColor="text1"/>
              </w:rPr>
              <w:t>Assigned To</w:t>
            </w:r>
          </w:p>
        </w:tc>
        <w:tc>
          <w:tcPr>
            <w:tcW w:w="2325" w:type="dxa"/>
            <w:shd w:val="clear" w:color="auto" w:fill="95D5B2"/>
          </w:tcPr>
          <w:p w14:paraId="626C9448" w14:textId="77777777" w:rsidR="007012E4" w:rsidRPr="00C76C18" w:rsidRDefault="007012E4" w:rsidP="00396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</w:rPr>
            </w:pPr>
            <w:r w:rsidRPr="00C76C18">
              <w:rPr>
                <w:rFonts w:ascii="Bahnschrift" w:hAnsi="Bahnschrift"/>
                <w:color w:val="000000" w:themeColor="text1"/>
              </w:rPr>
              <w:t>Due Date</w:t>
            </w:r>
          </w:p>
        </w:tc>
      </w:tr>
      <w:tr w:rsidR="007012E4" w14:paraId="20F47A48" w14:textId="77777777" w:rsidTr="00C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2376B08" w14:textId="77777777" w:rsidR="007012E4" w:rsidRDefault="007012E4" w:rsidP="00396E15">
            <w:pPr>
              <w:jc w:val="both"/>
            </w:pPr>
            <w:r w:rsidRPr="007012E4">
              <w:t>Coordinate with IT for software fix</w:t>
            </w:r>
          </w:p>
        </w:tc>
        <w:tc>
          <w:tcPr>
            <w:tcW w:w="2715" w:type="dxa"/>
          </w:tcPr>
          <w:p w14:paraId="3311F03E" w14:textId="77777777" w:rsidR="007012E4" w:rsidRDefault="00396E15" w:rsidP="00396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E15">
              <w:t>Aarav Sharma</w:t>
            </w:r>
          </w:p>
        </w:tc>
        <w:tc>
          <w:tcPr>
            <w:tcW w:w="2325" w:type="dxa"/>
          </w:tcPr>
          <w:p w14:paraId="523A484C" w14:textId="77777777" w:rsidR="007012E4" w:rsidRDefault="00396E15" w:rsidP="00396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July 2025</w:t>
            </w:r>
          </w:p>
        </w:tc>
      </w:tr>
      <w:tr w:rsidR="007012E4" w14:paraId="3F36472A" w14:textId="77777777" w:rsidTr="00C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E03DA7F" w14:textId="77777777" w:rsidR="007012E4" w:rsidRDefault="00396E15" w:rsidP="00396E15">
            <w:pPr>
              <w:jc w:val="both"/>
            </w:pPr>
            <w:r w:rsidRPr="00396E15">
              <w:t>Follow up on inventory data</w:t>
            </w:r>
          </w:p>
        </w:tc>
        <w:tc>
          <w:tcPr>
            <w:tcW w:w="2715" w:type="dxa"/>
          </w:tcPr>
          <w:p w14:paraId="54E218C5" w14:textId="77777777" w:rsidR="007012E4" w:rsidRDefault="00396E15" w:rsidP="00396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Narender Kumar</w:t>
            </w:r>
          </w:p>
        </w:tc>
        <w:tc>
          <w:tcPr>
            <w:tcW w:w="2325" w:type="dxa"/>
          </w:tcPr>
          <w:p w14:paraId="00DD2738" w14:textId="77777777" w:rsidR="007012E4" w:rsidRDefault="00396E15" w:rsidP="00396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July 2025</w:t>
            </w:r>
          </w:p>
        </w:tc>
      </w:tr>
      <w:tr w:rsidR="007012E4" w14:paraId="6C496EE4" w14:textId="77777777" w:rsidTr="00C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2054FC77" w14:textId="77777777" w:rsidR="007012E4" w:rsidRDefault="00396E15" w:rsidP="00396E15">
            <w:pPr>
              <w:jc w:val="both"/>
            </w:pPr>
            <w:r w:rsidRPr="00396E15">
              <w:t>Reschedule team meeting</w:t>
            </w:r>
          </w:p>
        </w:tc>
        <w:tc>
          <w:tcPr>
            <w:tcW w:w="2715" w:type="dxa"/>
          </w:tcPr>
          <w:p w14:paraId="776616E0" w14:textId="77777777" w:rsidR="007012E4" w:rsidRDefault="00396E15" w:rsidP="00396E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Kuldeep Kumar Sharma</w:t>
            </w:r>
          </w:p>
        </w:tc>
        <w:tc>
          <w:tcPr>
            <w:tcW w:w="2325" w:type="dxa"/>
          </w:tcPr>
          <w:p w14:paraId="228891AD" w14:textId="77777777" w:rsidR="007012E4" w:rsidRDefault="00396E15" w:rsidP="00396E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July 2025</w:t>
            </w:r>
          </w:p>
        </w:tc>
      </w:tr>
      <w:tr w:rsidR="007012E4" w14:paraId="182E8D8E" w14:textId="77777777" w:rsidTr="00C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14:paraId="583000E3" w14:textId="77777777" w:rsidR="007012E4" w:rsidRDefault="00396E15" w:rsidP="00396E15">
            <w:pPr>
              <w:jc w:val="both"/>
            </w:pPr>
            <w:r w:rsidRPr="00396E15">
              <w:t>Draft client response template</w:t>
            </w:r>
          </w:p>
        </w:tc>
        <w:tc>
          <w:tcPr>
            <w:tcW w:w="2715" w:type="dxa"/>
          </w:tcPr>
          <w:p w14:paraId="449ED935" w14:textId="77777777" w:rsidR="007012E4" w:rsidRDefault="00396E15" w:rsidP="00396E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Meena Gupta</w:t>
            </w:r>
          </w:p>
        </w:tc>
        <w:tc>
          <w:tcPr>
            <w:tcW w:w="2325" w:type="dxa"/>
          </w:tcPr>
          <w:p w14:paraId="1CFFB0CE" w14:textId="77777777" w:rsidR="007012E4" w:rsidRDefault="00396E15" w:rsidP="00396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July 2025</w:t>
            </w:r>
          </w:p>
        </w:tc>
      </w:tr>
    </w:tbl>
    <w:p w14:paraId="4CF93556" w14:textId="77777777" w:rsidR="00396E15" w:rsidRPr="00C76C18" w:rsidRDefault="00C76C18" w:rsidP="00C76C18">
      <w:pPr>
        <w:pStyle w:val="Heading1"/>
        <w:rPr>
          <w:b/>
          <w:bCs/>
          <w:color w:val="344E41"/>
        </w:rPr>
      </w:pPr>
      <w:r w:rsidRPr="00C76C18">
        <w:rPr>
          <w:b/>
          <w:bCs/>
          <w:color w:val="344E41"/>
        </w:rPr>
        <w:t>Supervisor note:</w:t>
      </w:r>
    </w:p>
    <w:p w14:paraId="0F7FF94A" w14:textId="77777777" w:rsidR="00C76C18" w:rsidRDefault="000B5109" w:rsidP="007012E4">
      <w:pPr>
        <w:rPr>
          <w:sz w:val="24"/>
          <w:szCs w:val="24"/>
        </w:rPr>
      </w:pPr>
      <w:r w:rsidRPr="000B5109">
        <w:rPr>
          <w:sz w:val="24"/>
          <w:szCs w:val="24"/>
        </w:rPr>
        <w:t>All tasks are on track; prioritize IT coordination for software issue resolution. Review progress in tomorrow’s briefing.</w:t>
      </w:r>
    </w:p>
    <w:p w14:paraId="3B8B4594" w14:textId="77777777" w:rsidR="000B5109" w:rsidRDefault="000B5109" w:rsidP="007012E4">
      <w:pPr>
        <w:rPr>
          <w:sz w:val="24"/>
          <w:szCs w:val="24"/>
        </w:rPr>
      </w:pPr>
    </w:p>
    <w:p w14:paraId="68F9135C" w14:textId="77777777" w:rsidR="000B5109" w:rsidRPr="000B5109" w:rsidRDefault="000B5109" w:rsidP="004B5D26">
      <w:pPr>
        <w:rPr>
          <w:sz w:val="24"/>
          <w:szCs w:val="24"/>
        </w:rPr>
      </w:pPr>
      <w:r w:rsidRPr="000B5109">
        <w:rPr>
          <w:b/>
          <w:bCs/>
          <w:sz w:val="24"/>
          <w:szCs w:val="24"/>
        </w:rPr>
        <w:t>Supervisor Signature</w:t>
      </w:r>
      <w:r>
        <w:rPr>
          <w:sz w:val="24"/>
          <w:szCs w:val="24"/>
        </w:rPr>
        <w:t>: ____________________</w:t>
      </w:r>
      <w:r w:rsidR="004B5D26">
        <w:rPr>
          <w:sz w:val="24"/>
          <w:szCs w:val="24"/>
        </w:rPr>
        <w:t xml:space="preserve">   </w:t>
      </w:r>
      <w:r w:rsidR="004B5D26">
        <w:rPr>
          <w:sz w:val="24"/>
          <w:szCs w:val="24"/>
        </w:rPr>
        <w:tab/>
      </w:r>
      <w:r w:rsidR="004B5D26">
        <w:rPr>
          <w:sz w:val="24"/>
          <w:szCs w:val="24"/>
        </w:rPr>
        <w:tab/>
        <w:t xml:space="preserve">     </w:t>
      </w:r>
      <w:r w:rsidR="004B5D26" w:rsidRPr="004B5D26">
        <w:rPr>
          <w:b/>
          <w:bCs/>
          <w:sz w:val="24"/>
          <w:szCs w:val="24"/>
        </w:rPr>
        <w:t>Date</w:t>
      </w:r>
      <w:r w:rsidR="004B5D26">
        <w:rPr>
          <w:sz w:val="24"/>
          <w:szCs w:val="24"/>
        </w:rPr>
        <w:t>: ___________________</w:t>
      </w:r>
    </w:p>
    <w:sectPr w:rsidR="000B5109" w:rsidRPr="000B5109" w:rsidSect="00511019">
      <w:headerReference w:type="default" r:id="rId10"/>
      <w:footerReference w:type="default" r:id="rId11"/>
      <w:pgSz w:w="11906" w:h="16838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5451E" w14:textId="77777777" w:rsidR="00720A73" w:rsidRDefault="00720A73" w:rsidP="00262945">
      <w:pPr>
        <w:spacing w:after="0" w:line="240" w:lineRule="auto"/>
      </w:pPr>
      <w:r>
        <w:separator/>
      </w:r>
    </w:p>
  </w:endnote>
  <w:endnote w:type="continuationSeparator" w:id="0">
    <w:p w14:paraId="21D65BE7" w14:textId="77777777" w:rsidR="00720A73" w:rsidRDefault="00720A73" w:rsidP="0026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ahnschrift" w:hAnsi="Bahnschrift"/>
        <w:b/>
        <w:bCs/>
      </w:rPr>
      <w:id w:val="-1687436618"/>
      <w:docPartObj>
        <w:docPartGallery w:val="Page Numbers (Bottom of Page)"/>
        <w:docPartUnique/>
      </w:docPartObj>
    </w:sdtPr>
    <w:sdtContent>
      <w:p w14:paraId="3F9B92CD" w14:textId="77777777" w:rsidR="00902778" w:rsidRPr="00902778" w:rsidRDefault="00902778" w:rsidP="00902778">
        <w:pPr>
          <w:pStyle w:val="Footer"/>
          <w:jc w:val="center"/>
          <w:rPr>
            <w:rFonts w:ascii="Bahnschrift" w:hAnsi="Bahnschrift"/>
            <w:b/>
            <w:bCs/>
          </w:rPr>
        </w:pPr>
        <w:r w:rsidRPr="00902778">
          <w:rPr>
            <w:rFonts w:ascii="Bahnschrift" w:hAnsi="Bahnschrift"/>
            <w:b/>
            <w:bCs/>
          </w:rPr>
          <w:fldChar w:fldCharType="begin"/>
        </w:r>
        <w:r w:rsidRPr="00902778">
          <w:rPr>
            <w:rFonts w:ascii="Bahnschrift" w:hAnsi="Bahnschrift"/>
            <w:b/>
            <w:bCs/>
          </w:rPr>
          <w:instrText>PAGE   \* MERGEFORMAT</w:instrText>
        </w:r>
        <w:r w:rsidRPr="00902778">
          <w:rPr>
            <w:rFonts w:ascii="Bahnschrift" w:hAnsi="Bahnschrift"/>
            <w:b/>
            <w:bCs/>
          </w:rPr>
          <w:fldChar w:fldCharType="separate"/>
        </w:r>
        <w:r w:rsidRPr="00902778">
          <w:rPr>
            <w:rFonts w:ascii="Bahnschrift" w:hAnsi="Bahnschrift"/>
            <w:b/>
            <w:bCs/>
            <w:lang w:val="en-GB"/>
          </w:rPr>
          <w:t>2</w:t>
        </w:r>
        <w:r w:rsidRPr="00902778">
          <w:rPr>
            <w:rFonts w:ascii="Bahnschrift" w:hAnsi="Bahnschrift"/>
            <w:b/>
            <w:bCs/>
          </w:rPr>
          <w:fldChar w:fldCharType="end"/>
        </w:r>
      </w:p>
      <w:p w14:paraId="4E5B9C76" w14:textId="77777777" w:rsidR="00902778" w:rsidRPr="00902778" w:rsidRDefault="00902778">
        <w:pPr>
          <w:pStyle w:val="Footer"/>
          <w:rPr>
            <w:rFonts w:ascii="Bahnschrift" w:hAnsi="Bahnschrift"/>
            <w:b/>
            <w:bCs/>
          </w:rPr>
        </w:pPr>
        <w:r w:rsidRPr="00902778">
          <w:rPr>
            <w:rFonts w:ascii="Bahnschrift" w:hAnsi="Bahnschrift"/>
            <w:b/>
            <w:bCs/>
          </w:rPr>
          <w:t>Note: Confidential – Internal use only.</w:t>
        </w:r>
      </w:p>
    </w:sdtContent>
  </w:sdt>
  <w:p w14:paraId="2B8E3A7A" w14:textId="77777777" w:rsidR="00902778" w:rsidRDefault="00902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FAFCF" w14:textId="77777777" w:rsidR="00720A73" w:rsidRDefault="00720A73" w:rsidP="00262945">
      <w:pPr>
        <w:spacing w:after="0" w:line="240" w:lineRule="auto"/>
      </w:pPr>
      <w:r>
        <w:separator/>
      </w:r>
    </w:p>
  </w:footnote>
  <w:footnote w:type="continuationSeparator" w:id="0">
    <w:p w14:paraId="1505D44F" w14:textId="77777777" w:rsidR="00720A73" w:rsidRDefault="00720A73" w:rsidP="0026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7427" w14:textId="77777777" w:rsidR="00262945" w:rsidRPr="005064D2" w:rsidRDefault="001A7D49" w:rsidP="005064D2">
    <w:pPr>
      <w:pStyle w:val="Head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444CAC0" wp14:editId="4E22F0E1">
          <wp:simplePos x="0" y="0"/>
          <wp:positionH relativeFrom="column">
            <wp:posOffset>4552950</wp:posOffset>
          </wp:positionH>
          <wp:positionV relativeFrom="paragraph">
            <wp:posOffset>-180975</wp:posOffset>
          </wp:positionV>
          <wp:extent cx="1476375" cy="1028700"/>
          <wp:effectExtent l="19050" t="19050" r="28575" b="19050"/>
          <wp:wrapNone/>
          <wp:docPr id="178114954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1149540" name="Picture 17811495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375" cy="1028700"/>
                  </a:xfrm>
                  <a:prstGeom prst="rect">
                    <a:avLst/>
                  </a:prstGeom>
                  <a:ln w="19050">
                    <a:solidFill>
                      <a:srgbClr val="003300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2945" w:rsidRPr="005064D2">
      <w:rPr>
        <w:rFonts w:ascii="Arial" w:hAnsi="Arial" w:cs="Arial"/>
        <w:b/>
        <w:bCs/>
        <w:sz w:val="28"/>
        <w:szCs w:val="28"/>
      </w:rPr>
      <w:t>Daily Report Sheet</w:t>
    </w:r>
  </w:p>
  <w:p w14:paraId="4554C3CD" w14:textId="77777777" w:rsidR="00262945" w:rsidRPr="005064D2" w:rsidRDefault="00262945" w:rsidP="005064D2">
    <w:pPr>
      <w:pStyle w:val="Header"/>
      <w:rPr>
        <w:rFonts w:ascii="Arial" w:hAnsi="Arial" w:cs="Arial"/>
        <w:b/>
        <w:bCs/>
        <w:sz w:val="20"/>
        <w:szCs w:val="20"/>
      </w:rPr>
    </w:pPr>
    <w:r w:rsidRPr="005064D2">
      <w:rPr>
        <w:rFonts w:ascii="Arial" w:hAnsi="Arial" w:cs="Arial"/>
        <w:b/>
        <w:bCs/>
        <w:sz w:val="20"/>
        <w:szCs w:val="20"/>
      </w:rPr>
      <w:t>Horizon Solutions</w:t>
    </w:r>
  </w:p>
  <w:p w14:paraId="5FE85BD3" w14:textId="77777777" w:rsidR="00262945" w:rsidRPr="00262945" w:rsidRDefault="00262945" w:rsidP="005064D2">
    <w:pPr>
      <w:pStyle w:val="Header"/>
      <w:rPr>
        <w:rFonts w:ascii="Arial" w:hAnsi="Arial" w:cs="Arial"/>
        <w:b/>
        <w:bCs/>
        <w:sz w:val="20"/>
        <w:szCs w:val="20"/>
        <w:lang w:val="en-US"/>
      </w:rPr>
    </w:pPr>
    <w:r w:rsidRPr="00262945">
      <w:rPr>
        <w:rFonts w:ascii="Arial" w:hAnsi="Arial" w:cs="Arial"/>
        <w:b/>
        <w:bCs/>
        <w:sz w:val="20"/>
        <w:szCs w:val="20"/>
        <w:lang w:val="en-US"/>
      </w:rPr>
      <w:t>23, MG Road, Indiranagar, Bengaluru, Karnataka 560038, India</w:t>
    </w:r>
  </w:p>
  <w:p w14:paraId="70178B03" w14:textId="77777777" w:rsidR="00262945" w:rsidRPr="005064D2" w:rsidRDefault="005064D2" w:rsidP="005064D2">
    <w:pPr>
      <w:pStyle w:val="Header"/>
      <w:rPr>
        <w:rFonts w:ascii="Arial" w:hAnsi="Arial" w:cs="Arial"/>
        <w:b/>
        <w:bCs/>
        <w:sz w:val="20"/>
        <w:szCs w:val="20"/>
      </w:rPr>
    </w:pPr>
    <w:r w:rsidRPr="005064D2">
      <w:rPr>
        <w:rFonts w:ascii="Arial" w:hAnsi="Arial" w:cs="Arial"/>
        <w:b/>
        <w:bCs/>
        <w:sz w:val="20"/>
        <w:szCs w:val="20"/>
      </w:rPr>
      <w:t>9889XXXXXX</w:t>
    </w:r>
  </w:p>
  <w:p w14:paraId="523CD85E" w14:textId="77777777" w:rsidR="005064D2" w:rsidRPr="005064D2" w:rsidRDefault="005064D2" w:rsidP="005064D2">
    <w:pPr>
      <w:pStyle w:val="Header"/>
      <w:rPr>
        <w:rFonts w:ascii="Arial" w:hAnsi="Arial" w:cs="Arial"/>
        <w:b/>
        <w:bCs/>
        <w:sz w:val="20"/>
        <w:szCs w:val="20"/>
      </w:rPr>
    </w:pPr>
    <w:hyperlink r:id="rId2" w:history="1">
      <w:r w:rsidRPr="005064D2">
        <w:rPr>
          <w:rStyle w:val="Hyperlink"/>
          <w:rFonts w:ascii="Arial" w:hAnsi="Arial" w:cs="Arial"/>
          <w:b/>
          <w:bCs/>
          <w:sz w:val="20"/>
          <w:szCs w:val="20"/>
        </w:rPr>
        <w:t>Reports@horizonsolutions.com</w:t>
      </w:r>
    </w:hyperlink>
  </w:p>
  <w:p w14:paraId="034565BE" w14:textId="77777777" w:rsidR="005064D2" w:rsidRDefault="00506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5983"/>
    <w:multiLevelType w:val="hybridMultilevel"/>
    <w:tmpl w:val="A010FA66"/>
    <w:lvl w:ilvl="0" w:tplc="ABBAA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16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05"/>
    <w:rsid w:val="00062806"/>
    <w:rsid w:val="00066CFF"/>
    <w:rsid w:val="000B5109"/>
    <w:rsid w:val="000E25D8"/>
    <w:rsid w:val="000F1C5C"/>
    <w:rsid w:val="00106DDA"/>
    <w:rsid w:val="00131447"/>
    <w:rsid w:val="00166691"/>
    <w:rsid w:val="00174107"/>
    <w:rsid w:val="0017766E"/>
    <w:rsid w:val="001970E4"/>
    <w:rsid w:val="001A7D49"/>
    <w:rsid w:val="001B29B5"/>
    <w:rsid w:val="001E19E4"/>
    <w:rsid w:val="00203C46"/>
    <w:rsid w:val="00262945"/>
    <w:rsid w:val="00263777"/>
    <w:rsid w:val="002A5DB9"/>
    <w:rsid w:val="002B6162"/>
    <w:rsid w:val="002C02CD"/>
    <w:rsid w:val="00307D25"/>
    <w:rsid w:val="00312E69"/>
    <w:rsid w:val="00321E0D"/>
    <w:rsid w:val="00334002"/>
    <w:rsid w:val="00357C58"/>
    <w:rsid w:val="00396E15"/>
    <w:rsid w:val="003A3C00"/>
    <w:rsid w:val="003B7FD4"/>
    <w:rsid w:val="003C03F5"/>
    <w:rsid w:val="003D3112"/>
    <w:rsid w:val="004517BF"/>
    <w:rsid w:val="00470491"/>
    <w:rsid w:val="00486D42"/>
    <w:rsid w:val="00490C05"/>
    <w:rsid w:val="004A7150"/>
    <w:rsid w:val="004B10DE"/>
    <w:rsid w:val="004B5D26"/>
    <w:rsid w:val="005064D2"/>
    <w:rsid w:val="00511019"/>
    <w:rsid w:val="005222FB"/>
    <w:rsid w:val="00581EB3"/>
    <w:rsid w:val="00596D7D"/>
    <w:rsid w:val="005E11E8"/>
    <w:rsid w:val="005E6883"/>
    <w:rsid w:val="006279F6"/>
    <w:rsid w:val="006315A0"/>
    <w:rsid w:val="0065610D"/>
    <w:rsid w:val="00664D21"/>
    <w:rsid w:val="00670FCE"/>
    <w:rsid w:val="006718B6"/>
    <w:rsid w:val="007012E4"/>
    <w:rsid w:val="007077FE"/>
    <w:rsid w:val="00720A73"/>
    <w:rsid w:val="00730ACE"/>
    <w:rsid w:val="007317A2"/>
    <w:rsid w:val="00771853"/>
    <w:rsid w:val="007905AB"/>
    <w:rsid w:val="007A2137"/>
    <w:rsid w:val="007D0D4F"/>
    <w:rsid w:val="007F0DC2"/>
    <w:rsid w:val="00803C9D"/>
    <w:rsid w:val="00833AAB"/>
    <w:rsid w:val="0085046B"/>
    <w:rsid w:val="00870907"/>
    <w:rsid w:val="008A2D33"/>
    <w:rsid w:val="008A4631"/>
    <w:rsid w:val="00902778"/>
    <w:rsid w:val="00934EF3"/>
    <w:rsid w:val="00980715"/>
    <w:rsid w:val="00982192"/>
    <w:rsid w:val="00982AA1"/>
    <w:rsid w:val="00983C3B"/>
    <w:rsid w:val="00986462"/>
    <w:rsid w:val="00992607"/>
    <w:rsid w:val="00995B00"/>
    <w:rsid w:val="009A03A6"/>
    <w:rsid w:val="009A6AB4"/>
    <w:rsid w:val="009D4532"/>
    <w:rsid w:val="00A32458"/>
    <w:rsid w:val="00A66A5F"/>
    <w:rsid w:val="00A722AB"/>
    <w:rsid w:val="00A96DA4"/>
    <w:rsid w:val="00B02D8C"/>
    <w:rsid w:val="00B2714A"/>
    <w:rsid w:val="00B521DA"/>
    <w:rsid w:val="00C06C50"/>
    <w:rsid w:val="00C705B4"/>
    <w:rsid w:val="00C76C18"/>
    <w:rsid w:val="00CA4502"/>
    <w:rsid w:val="00CF17E8"/>
    <w:rsid w:val="00D053EF"/>
    <w:rsid w:val="00D4044C"/>
    <w:rsid w:val="00DA6A8F"/>
    <w:rsid w:val="00DA74BC"/>
    <w:rsid w:val="00DB56D9"/>
    <w:rsid w:val="00E2751D"/>
    <w:rsid w:val="00E41BE3"/>
    <w:rsid w:val="00E45A9F"/>
    <w:rsid w:val="00E52E99"/>
    <w:rsid w:val="00E86638"/>
    <w:rsid w:val="00EA386C"/>
    <w:rsid w:val="00EA399A"/>
    <w:rsid w:val="00EB04FE"/>
    <w:rsid w:val="00EC0137"/>
    <w:rsid w:val="00ED1B79"/>
    <w:rsid w:val="00ED741A"/>
    <w:rsid w:val="00F1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09D1"/>
  <w15:chartTrackingRefBased/>
  <w15:docId w15:val="{83AFCCF8-A99F-4742-B936-6FF32A80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294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9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945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945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945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945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945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945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945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262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45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945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262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945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262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945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2629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94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6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945"/>
    <w:rPr>
      <w:lang w:val="en-IN"/>
    </w:rPr>
  </w:style>
  <w:style w:type="character" w:styleId="Hyperlink">
    <w:name w:val="Hyperlink"/>
    <w:basedOn w:val="DefaultParagraphFont"/>
    <w:uiPriority w:val="99"/>
    <w:unhideWhenUsed/>
    <w:rsid w:val="00506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4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718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982A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link w:val="NoSpacingChar"/>
    <w:uiPriority w:val="1"/>
    <w:qFormat/>
    <w:rsid w:val="00A66A5F"/>
    <w:pPr>
      <w:spacing w:after="0" w:line="240" w:lineRule="auto"/>
    </w:pPr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730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1101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ports@horizonsolutions.com" TargetMode="External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GitHub%20Project\MS%20word%20Projects\Data%20Entry%20Projects\Daily%20Report%20Sheet\Daily%20Report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1D406661D24B7B87DB14BFF104F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2232C-AD7F-4F67-A255-524BA4680D0F}"/>
      </w:docPartPr>
      <w:docPartBody>
        <w:p w:rsidR="00000000" w:rsidRDefault="00000000">
          <w:pPr>
            <w:pStyle w:val="C01D406661D24B7B87DB14BFF104F64B"/>
          </w:pPr>
          <w:r>
            <w:rPr>
              <w:color w:val="2F5496" w:themeColor="accent1" w:themeShade="BF"/>
              <w:szCs w:val="24"/>
              <w:lang w:val="en-GB"/>
            </w:rPr>
            <w:t>[Company name]</w:t>
          </w:r>
        </w:p>
      </w:docPartBody>
    </w:docPart>
    <w:docPart>
      <w:docPartPr>
        <w:name w:val="D3C05B83098D47B18FC049168C1C5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6C022-E168-4F5F-B148-E50B91570EB5}"/>
      </w:docPartPr>
      <w:docPartBody>
        <w:p w:rsidR="00000000" w:rsidRDefault="00000000">
          <w:pPr>
            <w:pStyle w:val="D3C05B83098D47B18FC049168C1C5C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n-GB"/>
            </w:rPr>
            <w:t>[Document title]</w:t>
          </w:r>
        </w:p>
      </w:docPartBody>
    </w:docPart>
    <w:docPart>
      <w:docPartPr>
        <w:name w:val="C62B44CB457F4B41B43BDE74DE029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1DF5F-4D08-4787-9BE8-0A4DEE4DBA0A}"/>
      </w:docPartPr>
      <w:docPartBody>
        <w:p w:rsidR="00000000" w:rsidRDefault="00000000">
          <w:pPr>
            <w:pStyle w:val="C62B44CB457F4B41B43BDE74DE029B96"/>
          </w:pPr>
          <w:r>
            <w:rPr>
              <w:color w:val="2F5496" w:themeColor="accent1" w:themeShade="BF"/>
              <w:szCs w:val="24"/>
              <w:lang w:val="en-GB"/>
            </w:rPr>
            <w:t>[Document subtitle]</w:t>
          </w:r>
        </w:p>
      </w:docPartBody>
    </w:docPart>
    <w:docPart>
      <w:docPartPr>
        <w:name w:val="49A394C76E9D4165B7439E52AE862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840E-AA56-4A62-AC40-72473F311233}"/>
      </w:docPartPr>
      <w:docPartBody>
        <w:p w:rsidR="00000000" w:rsidRDefault="00000000">
          <w:pPr>
            <w:pStyle w:val="49A394C76E9D4165B7439E52AE86242C"/>
          </w:pPr>
          <w:r>
            <w:rPr>
              <w:color w:val="4472C4" w:themeColor="accent1"/>
              <w:sz w:val="28"/>
              <w:szCs w:val="28"/>
              <w:lang w:val="en-GB"/>
            </w:rPr>
            <w:t>[Author name]</w:t>
          </w:r>
        </w:p>
      </w:docPartBody>
    </w:docPart>
    <w:docPart>
      <w:docPartPr>
        <w:name w:val="F935729AF7894327B969887620844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D0437-3D38-439A-9523-D7BB977D8358}"/>
      </w:docPartPr>
      <w:docPartBody>
        <w:p w:rsidR="00000000" w:rsidRDefault="00000000">
          <w:pPr>
            <w:pStyle w:val="F935729AF7894327B969887620844BAD"/>
          </w:pPr>
          <w:r>
            <w:rPr>
              <w:color w:val="4472C4" w:themeColor="accent1"/>
              <w:sz w:val="28"/>
              <w:szCs w:val="28"/>
              <w:lang w:val="en-GB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F7"/>
    <w:rsid w:val="000E29F7"/>
    <w:rsid w:val="002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D406661D24B7B87DB14BFF104F64B">
    <w:name w:val="C01D406661D24B7B87DB14BFF104F64B"/>
  </w:style>
  <w:style w:type="paragraph" w:customStyle="1" w:styleId="D3C05B83098D47B18FC049168C1C5CBD">
    <w:name w:val="D3C05B83098D47B18FC049168C1C5CBD"/>
  </w:style>
  <w:style w:type="paragraph" w:customStyle="1" w:styleId="C62B44CB457F4B41B43BDE74DE029B96">
    <w:name w:val="C62B44CB457F4B41B43BDE74DE029B96"/>
  </w:style>
  <w:style w:type="paragraph" w:customStyle="1" w:styleId="49A394C76E9D4165B7439E52AE86242C">
    <w:name w:val="49A394C76E9D4165B7439E52AE86242C"/>
  </w:style>
  <w:style w:type="paragraph" w:customStyle="1" w:styleId="F935729AF7894327B969887620844BAD">
    <w:name w:val="F935729AF7894327B969887620844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FD860B-4BCC-4B8D-B267-0494917F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Report Sheet.dotx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Horizon Solutions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 Sheet</dc:title>
  <dc:subject>Horizon Solutions – Daily Operations</dc:subject>
  <dc:creator>Kuldeep Kumar Sharma</dc:creator>
  <cp:keywords/>
  <dc:description/>
  <cp:lastModifiedBy>Kuldeep Kumar Sharma</cp:lastModifiedBy>
  <cp:revision>1</cp:revision>
  <cp:lastPrinted>2025-07-20T14:05:00Z</cp:lastPrinted>
  <dcterms:created xsi:type="dcterms:W3CDTF">2025-07-20T14:06:00Z</dcterms:created>
  <dcterms:modified xsi:type="dcterms:W3CDTF">2025-07-20T14:06:00Z</dcterms:modified>
</cp:coreProperties>
</file>